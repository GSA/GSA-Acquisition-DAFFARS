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B19695" w14:textId="27173A2C" w:rsidR="007E259B" w:rsidRDefault="007338CE" w:rsidP="4C1E59FD">
      <w:pPr>
        <w:pStyle w:val="Heading1"/>
        <w:widowControl/>
        <w:rPr>
          <w:color w:val="auto"/>
        </w:rPr>
      </w:pPr>
      <w:bookmarkStart w:id="0" w:name="_Toc76031756"/>
      <w:bookmarkStart w:id="1" w:name="_Toc76031915"/>
      <w:bookmarkStart w:id="2" w:name="_Toc76032226"/>
      <w:bookmarkStart w:id="3" w:name="_Toc101188290"/>
      <w:bookmarkStart w:id="4" w:name="_Toc345320691"/>
      <w:bookmarkStart w:id="5" w:name="_Toc350245938"/>
      <w:bookmarkStart w:id="6" w:name="_Toc351647963"/>
      <w:bookmarkStart w:id="7" w:name="_Toc421333910"/>
      <w:r>
        <w:t xml:space="preserve">PART 5305 - </w:t>
      </w:r>
      <w:r>
        <w:br/>
        <w:t>Publicizing Contract Actions</w:t>
      </w:r>
      <w:bookmarkEnd w:id="0"/>
      <w:bookmarkEnd w:id="1"/>
      <w:bookmarkEnd w:id="2"/>
      <w:bookmarkEnd w:id="3"/>
    </w:p>
    <w:p w14:paraId="22A8A5B0" w14:textId="5B8A7EBE" w:rsidR="007E259B" w:rsidRPr="001A3273" w:rsidRDefault="001A3273" w:rsidP="001A3273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601C5C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999644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98077" w14:textId="77777777" w:rsidR="002C68D7" w:rsidRDefault="007E259B" w:rsidP="007E259B">
          <w:pPr>
            <w:pStyle w:val="TOCHeading"/>
            <w:rPr>
              <w:noProof/>
            </w:rPr>
          </w:pPr>
          <w:r w:rsidRPr="007E259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852A4B" w14:textId="039E2F37" w:rsidR="002C68D7" w:rsidRDefault="002F20A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0" w:history="1">
            <w:r w:rsidR="002C68D7" w:rsidRPr="00305AB8">
              <w:rPr>
                <w:rStyle w:val="Hyperlink"/>
                <w:noProof/>
              </w:rPr>
              <w:t>PART 5305 -  Publicizing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_Toc101188290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04B46933" w14:textId="773A8813" w:rsidR="002C68D7" w:rsidRDefault="002F20A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1" w:history="1">
            <w:r w:rsidR="002C68D7" w:rsidRPr="00305AB8">
              <w:rPr>
                <w:rStyle w:val="Hyperlink"/>
                <w:bCs/>
                <w:noProof/>
              </w:rPr>
              <w:t>SUBPART 5305.1 — DISSEMINATION OF INFORMATION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_Toc101188291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8347703" w14:textId="7770D264" w:rsidR="002C68D7" w:rsidRDefault="002F20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2" w:history="1">
            <w:r w:rsidR="002C68D7" w:rsidRPr="00305AB8">
              <w:rPr>
                <w:rStyle w:val="Hyperlink"/>
                <w:noProof/>
              </w:rPr>
              <w:t>5305.102   Availability of Solicitations.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_Toc101188292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FC66B62" w14:textId="00B12FAE" w:rsidR="002C68D7" w:rsidRDefault="002F20A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3" w:history="1">
            <w:r w:rsidR="002C68D7" w:rsidRPr="00305AB8">
              <w:rPr>
                <w:rStyle w:val="Hyperlink"/>
                <w:bCs/>
                <w:noProof/>
              </w:rPr>
              <w:t>SUBPART 5305.2 — SYNOPSES OF PROPOSED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_Toc101188293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A125867" w14:textId="7AE1B20D" w:rsidR="002C68D7" w:rsidRDefault="002F20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4" w:history="1">
            <w:r w:rsidR="002C68D7" w:rsidRPr="00305AB8">
              <w:rPr>
                <w:rStyle w:val="Hyperlink"/>
                <w:noProof/>
              </w:rPr>
              <w:t>5305.202   Exceptions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_Toc101188294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5CD66466" w14:textId="77F06828" w:rsidR="002C68D7" w:rsidRDefault="002F20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5" w:history="1">
            <w:r w:rsidR="002C68D7" w:rsidRPr="00305AB8">
              <w:rPr>
                <w:rStyle w:val="Hyperlink"/>
                <w:bCs/>
                <w:noProof/>
              </w:rPr>
              <w:t>5305.204   Presolicitation Notices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_Toc101188295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7D675FF" w14:textId="2BE7654A" w:rsidR="002C68D7" w:rsidRDefault="002F20A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6" w:history="1">
            <w:r w:rsidR="002C68D7" w:rsidRPr="00305AB8">
              <w:rPr>
                <w:rStyle w:val="Hyperlink"/>
                <w:noProof/>
              </w:rPr>
              <w:t>SUBPART 5305.3 — SYNOPSES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_Toc101188296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979826A" w14:textId="4E79D96E" w:rsidR="002C68D7" w:rsidRDefault="002F20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7" w:history="1">
            <w:r w:rsidR="002C68D7" w:rsidRPr="00305AB8">
              <w:rPr>
                <w:rStyle w:val="Hyperlink"/>
                <w:noProof/>
              </w:rPr>
              <w:t>5305.303   Announcement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_Toc101188297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758D00FC" w14:textId="308EF0E5" w:rsidR="002C68D7" w:rsidRDefault="002F20A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8" w:history="1">
            <w:r w:rsidR="002C68D7" w:rsidRPr="00305AB8">
              <w:rPr>
                <w:rStyle w:val="Hyperlink"/>
                <w:noProof/>
              </w:rPr>
              <w:t>SUBPART 5305.5 — PAID ADVERTISEMENTS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_Toc101188298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3D6BB3A4" w14:textId="121C0CBD" w:rsidR="002C68D7" w:rsidRDefault="002F20A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9" w:history="1">
            <w:r w:rsidR="002C68D7" w:rsidRPr="00305AB8">
              <w:rPr>
                <w:rStyle w:val="Hyperlink"/>
                <w:noProof/>
              </w:rPr>
              <w:t>5305.502   Authority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_Toc101188299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5A81D50" w14:textId="19A2117A" w:rsidR="007E259B" w:rsidRDefault="007E259B" w:rsidP="001A3273">
          <w:pPr>
            <w:pStyle w:val="TOC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CEC35A" w14:textId="49E4FEA8" w:rsidR="00F62A60" w:rsidRPr="007338CE" w:rsidRDefault="00F62A60" w:rsidP="007E259B">
      <w:pPr>
        <w:pStyle w:val="Heading1"/>
        <w:jc w:val="left"/>
      </w:pPr>
    </w:p>
    <w:p w14:paraId="67B5AFD9" w14:textId="58EACBC6" w:rsidR="001C52A3" w:rsidRDefault="001C52A3" w:rsidP="001A3273">
      <w:pPr>
        <w:pStyle w:val="Heading2"/>
        <w:spacing w:before="600"/>
      </w:pPr>
      <w:bookmarkStart w:id="8" w:name="_Toc101188291"/>
      <w:bookmarkStart w:id="9" w:name="_Toc351647964"/>
      <w:bookmarkStart w:id="10" w:name="_Toc421333911"/>
      <w:bookmarkStart w:id="11" w:name="_Toc38286869"/>
      <w:bookmarkStart w:id="12" w:name="_Toc38364628"/>
      <w:bookmarkEnd w:id="4"/>
      <w:bookmarkEnd w:id="5"/>
      <w:bookmarkEnd w:id="6"/>
      <w:bookmarkEnd w:id="7"/>
      <w:r>
        <w:rPr>
          <w:bCs/>
        </w:rPr>
        <w:t>SUBPART 5305.1 — DISSEMINATION OF INFORMATION</w:t>
      </w:r>
      <w:bookmarkEnd w:id="8"/>
    </w:p>
    <w:p w14:paraId="37F70F89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1548C1B6" w14:textId="7AB97629" w:rsidR="007E259B" w:rsidRDefault="001C52A3" w:rsidP="0026450C">
      <w:pPr>
        <w:pStyle w:val="Heading3"/>
      </w:pPr>
      <w:bookmarkStart w:id="13" w:name="_Toc101188292"/>
      <w:r>
        <w:t>5305.102   Availability of Solicitations</w:t>
      </w:r>
      <w:r w:rsidR="007E259B">
        <w:t>.</w:t>
      </w:r>
      <w:bookmarkEnd w:id="13"/>
    </w:p>
    <w:p w14:paraId="1E3721F8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684EAFF6" w14:textId="4C8E077E" w:rsidR="005F7483" w:rsidRPr="00AC3F7F" w:rsidRDefault="005F7483" w:rsidP="2FB30929">
      <w:pPr>
        <w:widowControl w:val="0"/>
        <w:autoSpaceDE w:val="0"/>
        <w:autoSpaceDN w:val="0"/>
        <w:adjustRightInd w:val="0"/>
        <w:spacing w:before="0" w:after="0"/>
        <w:rPr>
          <w:color w:val="000000" w:themeColor="text1"/>
        </w:rPr>
      </w:pPr>
      <w:r w:rsidRPr="34EB626A">
        <w:rPr>
          <w:color w:val="000000" w:themeColor="text1"/>
        </w:rPr>
        <w:t xml:space="preserve">(a)(5)(iii) </w:t>
      </w:r>
      <w:r w:rsidR="007E259B" w:rsidRPr="34EB626A">
        <w:rPr>
          <w:color w:val="000000" w:themeColor="text1"/>
        </w:rPr>
        <w:t xml:space="preserve"> </w:t>
      </w:r>
      <w:r w:rsidRPr="34EB626A">
        <w:rPr>
          <w:color w:val="000000" w:themeColor="text1"/>
        </w:rPr>
        <w:t>See</w:t>
      </w:r>
      <w:r w:rsidR="329FF1C6" w:rsidRPr="34EB626A">
        <w:rPr>
          <w:color w:val="000000" w:themeColor="text1"/>
        </w:rPr>
        <w:t xml:space="preserve"> </w:t>
      </w:r>
      <w:hyperlink r:id="rId10" w:anchor="AFFARS_MP5301_601" w:history="1">
        <w:r w:rsidR="00354EDA">
          <w:rPr>
            <w:rStyle w:val="Hyperlink"/>
          </w:rPr>
          <w:t>MP5301.601(a)(i)</w:t>
        </w:r>
      </w:hyperlink>
      <w:r w:rsidRPr="34EB626A">
        <w:rPr>
          <w:color w:val="000000" w:themeColor="text1"/>
        </w:rPr>
        <w:t>.</w:t>
      </w:r>
    </w:p>
    <w:p w14:paraId="3CCF1C04" w14:textId="77777777" w:rsidR="00F62A60" w:rsidRDefault="00D11991" w:rsidP="001A3273">
      <w:pPr>
        <w:pStyle w:val="Heading2"/>
        <w:keepNext w:val="0"/>
        <w:keepLines w:val="0"/>
        <w:widowControl w:val="0"/>
        <w:spacing w:before="600"/>
      </w:pPr>
      <w:bookmarkStart w:id="14" w:name="_Toc101188293"/>
      <w:r>
        <w:rPr>
          <w:bCs/>
        </w:rPr>
        <w:t>SUBPART 5305.2 — SYNOPSES OF PROPOSED CONTRACT ACTIONS</w:t>
      </w:r>
      <w:bookmarkStart w:id="15" w:name="_Toc38286870"/>
      <w:bookmarkStart w:id="16" w:name="_Toc38364629"/>
      <w:bookmarkEnd w:id="9"/>
      <w:bookmarkEnd w:id="10"/>
      <w:bookmarkEnd w:id="11"/>
      <w:bookmarkEnd w:id="12"/>
      <w:bookmarkEnd w:id="14"/>
    </w:p>
    <w:p w14:paraId="0520D115" w14:textId="77777777" w:rsidR="00F62A60" w:rsidRDefault="0014487F" w:rsidP="00A70C53">
      <w:pPr>
        <w:pStyle w:val="Heading3"/>
      </w:pPr>
      <w:bookmarkStart w:id="17" w:name="_Toc38286871"/>
      <w:bookmarkStart w:id="18" w:name="_Toc38364630"/>
      <w:bookmarkStart w:id="19" w:name="_Toc101188294"/>
      <w:bookmarkEnd w:id="15"/>
      <w:bookmarkEnd w:id="16"/>
      <w:r>
        <w:lastRenderedPageBreak/>
        <w:t>5305.202   Exceptions</w:t>
      </w:r>
      <w:bookmarkEnd w:id="17"/>
      <w:bookmarkEnd w:id="18"/>
      <w:bookmarkEnd w:id="19"/>
    </w:p>
    <w:p w14:paraId="6A7107F9" w14:textId="323A3EEA" w:rsidR="00F62A60" w:rsidRDefault="00D11991" w:rsidP="00AC3F7F">
      <w:pPr>
        <w:autoSpaceDE w:val="0"/>
        <w:autoSpaceDN w:val="0"/>
        <w:adjustRightInd w:val="0"/>
        <w:spacing w:before="0" w:after="0"/>
      </w:pPr>
      <w:r>
        <w:t xml:space="preserve">(b) </w:t>
      </w:r>
      <w:bookmarkStart w:id="20" w:name="_Toc38286872"/>
      <w:bookmarkStart w:id="21" w:name="_Toc38364631"/>
      <w:bookmarkStart w:id="22" w:name="_Toc351647967"/>
      <w:bookmarkStart w:id="23" w:name="_Toc421333915"/>
      <w:r w:rsidR="00AB53E5">
        <w:t xml:space="preserve"> See </w:t>
      </w:r>
      <w:hyperlink r:id="rId11" w:anchor="AFFARS_MP5301_601" w:history="1">
        <w:r w:rsidR="00AB53E5" w:rsidRPr="34EB626A">
          <w:rPr>
            <w:rStyle w:val="Hyperlink"/>
          </w:rPr>
          <w:t>MP5301.601</w:t>
        </w:r>
        <w:r w:rsidR="00F0724B" w:rsidRPr="34EB626A">
          <w:rPr>
            <w:rStyle w:val="Hyperlink"/>
          </w:rPr>
          <w:t>(a)(i)</w:t>
        </w:r>
      </w:hyperlink>
      <w:r w:rsidR="00AB53E5">
        <w:t>. The request must state why the notice is not appropriate or reasonable and identify alternative actions to optimize opportunities for small business participation.</w:t>
      </w:r>
    </w:p>
    <w:p w14:paraId="23014475" w14:textId="4B75E6D3" w:rsidR="00F62A60" w:rsidRDefault="00D11991" w:rsidP="00A70C53">
      <w:pPr>
        <w:pStyle w:val="Heading3"/>
      </w:pPr>
      <w:bookmarkStart w:id="24" w:name="_Toc101188295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Presolicitation</w:t>
      </w:r>
      <w:proofErr w:type="spellEnd"/>
      <w:r>
        <w:rPr>
          <w:bCs/>
        </w:rPr>
        <w:t xml:space="preserve"> Notices</w:t>
      </w:r>
      <w:bookmarkEnd w:id="20"/>
      <w:bookmarkEnd w:id="21"/>
      <w:bookmarkEnd w:id="24"/>
    </w:p>
    <w:p w14:paraId="01553EBE" w14:textId="347EBD7A" w:rsidR="00F62A60" w:rsidRDefault="00953417" w:rsidP="0A0F2CC8">
      <w:pPr>
        <w:spacing w:after="0"/>
        <w:rPr>
          <w:b/>
          <w:bCs/>
        </w:rPr>
      </w:pPr>
      <w:r>
        <w:t xml:space="preserve">In accordance with </w:t>
      </w:r>
      <w:hyperlink r:id="rId12" w:history="1">
        <w:r w:rsidR="30864DFF">
          <w:t>DAFMAN</w:t>
        </w:r>
        <w:r w:rsidR="30864DFF" w:rsidRPr="2FB30929">
          <w:rPr>
            <w:rStyle w:val="Hyperlink"/>
          </w:rPr>
          <w:t xml:space="preserve">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A94F44">
        <w:t xml:space="preserve">identify if there are any restrictions on foreign participation. </w:t>
      </w:r>
      <w:bookmarkStart w:id="25" w:name="_Toc38286873"/>
      <w:bookmarkStart w:id="26" w:name="_Toc38364632"/>
    </w:p>
    <w:p w14:paraId="0482967D" w14:textId="77777777" w:rsidR="00F62A60" w:rsidRDefault="00D11991" w:rsidP="001A3273">
      <w:pPr>
        <w:pStyle w:val="Heading2"/>
        <w:spacing w:before="600"/>
      </w:pPr>
      <w:bookmarkStart w:id="27" w:name="_Toc38286874"/>
      <w:bookmarkStart w:id="28" w:name="_Toc38364633"/>
      <w:bookmarkStart w:id="29" w:name="_Toc101188296"/>
      <w:bookmarkEnd w:id="25"/>
      <w:bookmarkEnd w:id="26"/>
      <w:r>
        <w:t>SUBPART 5305.3 — SYNOPSES OF CONTRACT AWARDS</w:t>
      </w:r>
      <w:bookmarkStart w:id="30" w:name="_Toc351647968"/>
      <w:bookmarkStart w:id="31" w:name="_Toc421333916"/>
      <w:bookmarkStart w:id="32" w:name="_Toc38286875"/>
      <w:bookmarkStart w:id="33" w:name="_Toc38364634"/>
      <w:bookmarkEnd w:id="22"/>
      <w:bookmarkEnd w:id="23"/>
      <w:bookmarkEnd w:id="27"/>
      <w:bookmarkEnd w:id="28"/>
      <w:bookmarkEnd w:id="29"/>
    </w:p>
    <w:p w14:paraId="7C72EB9D" w14:textId="45406203" w:rsidR="00F62A60" w:rsidRDefault="00D11991" w:rsidP="00A70C53">
      <w:pPr>
        <w:pStyle w:val="Heading3"/>
      </w:pPr>
      <w:bookmarkStart w:id="34" w:name="p5305_303"/>
      <w:bookmarkStart w:id="35" w:name="_Toc101188297"/>
      <w:bookmarkEnd w:id="34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30"/>
      <w:bookmarkEnd w:id="31"/>
      <w:bookmarkEnd w:id="32"/>
      <w:bookmarkEnd w:id="33"/>
      <w:bookmarkEnd w:id="35"/>
      <w:r w:rsidR="00791230">
        <w:t xml:space="preserve"> </w:t>
      </w:r>
      <w:r w:rsidR="002F643C">
        <w:t xml:space="preserve"> </w:t>
      </w:r>
    </w:p>
    <w:p w14:paraId="17C1414C" w14:textId="43401BEC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r w:rsidRPr="0026450C">
        <w:rPr>
          <w:iCs/>
        </w:rPr>
        <w:t>.</w:t>
      </w:r>
      <w:r w:rsidRPr="0026450C">
        <w:t xml:space="preserve">  </w:t>
      </w:r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3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26450C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36" w:name="_Toc351647973"/>
      <w:bookmarkStart w:id="37" w:name="_Toc421333921"/>
    </w:p>
    <w:p w14:paraId="335A58F2" w14:textId="3C9F351B" w:rsidR="00F62A60" w:rsidRDefault="00D11991" w:rsidP="001A327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4">
        <w:r w:rsidRPr="324E10C3">
          <w:rPr>
            <w:rStyle w:val="Hyperlink"/>
          </w:rPr>
          <w:t>SAF/LLP</w:t>
        </w:r>
      </w:hyperlink>
      <w:r w:rsidR="00350494" w:rsidRPr="324E10C3">
        <w:rPr>
          <w:rStyle w:val="Hyperlink"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 w:rsidRPr="324E10C3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t xml:space="preserve"> actions valued at $50M and above, </w:t>
      </w:r>
      <w:r w:rsidR="00350494">
        <w:t>email a courtesy copy of the 1279 report to</w:t>
      </w:r>
      <w:r w:rsidR="00570DF0">
        <w:t xml:space="preserve"> </w:t>
      </w:r>
      <w:r w:rsidR="00350494">
        <w:t>the cognizant SCO</w:t>
      </w:r>
      <w:r w:rsidR="0014487F">
        <w:t xml:space="preserve">.  </w:t>
      </w:r>
      <w:r w:rsidR="00295ED8">
        <w:t xml:space="preserve"> </w:t>
      </w:r>
      <w:r>
        <w:t xml:space="preserve">Follow </w:t>
      </w:r>
      <w:hyperlink r:id="rId15">
        <w:r w:rsidRPr="324E10C3">
          <w:rPr>
            <w:rStyle w:val="Hyperlink"/>
          </w:rPr>
          <w:t>MP5305.303</w:t>
        </w:r>
      </w:hyperlink>
      <w:r>
        <w:t xml:space="preserve"> to prepare 1279 reports.</w:t>
      </w:r>
      <w:bookmarkStart w:id="38" w:name="_Toc38286876"/>
      <w:bookmarkStart w:id="39" w:name="_Toc38364635"/>
    </w:p>
    <w:p w14:paraId="57EE6112" w14:textId="77777777" w:rsidR="00F62A60" w:rsidRDefault="00D11991" w:rsidP="001A3273">
      <w:pPr>
        <w:pStyle w:val="Heading2"/>
        <w:spacing w:before="600"/>
      </w:pPr>
      <w:bookmarkStart w:id="40" w:name="_Toc101188298"/>
      <w:r>
        <w:t>SUBPART 5305.5 — PAID ADVERTISEMENTS</w:t>
      </w:r>
      <w:bookmarkStart w:id="41" w:name="_Toc351647974"/>
      <w:bookmarkStart w:id="42" w:name="_Toc421333922"/>
      <w:bookmarkStart w:id="43" w:name="_Toc38286877"/>
      <w:bookmarkStart w:id="44" w:name="_Toc38364636"/>
      <w:bookmarkEnd w:id="36"/>
      <w:bookmarkEnd w:id="37"/>
      <w:bookmarkEnd w:id="38"/>
      <w:bookmarkEnd w:id="39"/>
      <w:bookmarkEnd w:id="40"/>
    </w:p>
    <w:p w14:paraId="3DD01BEC" w14:textId="77777777" w:rsidR="00F62A60" w:rsidRDefault="00D11991" w:rsidP="00A70C53">
      <w:pPr>
        <w:pStyle w:val="Heading3"/>
      </w:pPr>
      <w:bookmarkStart w:id="45" w:name="_Toc101188299"/>
      <w:r>
        <w:t>5305.502</w:t>
      </w:r>
      <w:r w:rsidR="007F65DD">
        <w:t xml:space="preserve"> </w:t>
      </w:r>
      <w:r>
        <w:t xml:space="preserve">  Authority</w:t>
      </w:r>
      <w:bookmarkEnd w:id="41"/>
      <w:bookmarkEnd w:id="42"/>
      <w:bookmarkEnd w:id="43"/>
      <w:bookmarkEnd w:id="44"/>
      <w:bookmarkEnd w:id="45"/>
    </w:p>
    <w:p w14:paraId="34B4A840" w14:textId="3E975B0D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 w:rsidR="001A3273">
        <w:rPr>
          <w:iCs/>
        </w:rPr>
        <w:t xml:space="preserve"> </w:t>
      </w:r>
      <w:r w:rsidR="004575B5">
        <w:t>S</w:t>
      </w:r>
      <w:r w:rsidR="005F436A">
        <w:t xml:space="preserve">ee </w:t>
      </w:r>
      <w:hyperlink r:id="rId16" w:anchor="AFFARS_MP5301_601" w:history="1">
        <w:r w:rsidR="005F436A" w:rsidRPr="00432255">
          <w:rPr>
            <w:rStyle w:val="Hyperlink"/>
          </w:rPr>
          <w:t>MP5301.601(a)(i)</w:t>
        </w:r>
      </w:hyperlink>
      <w:r w:rsidR="005F436A">
        <w:t>.</w:t>
      </w:r>
    </w:p>
    <w:sectPr w:rsidR="00F622C9" w:rsidRPr="007F65DD" w:rsidSect="0016349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F874" w14:textId="77777777" w:rsidR="00537BD7" w:rsidRDefault="00537BD7">
      <w:r>
        <w:separator/>
      </w:r>
    </w:p>
  </w:endnote>
  <w:endnote w:type="continuationSeparator" w:id="0">
    <w:p w14:paraId="0A8DA756" w14:textId="77777777" w:rsidR="00537BD7" w:rsidRDefault="0053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A1E6" w14:textId="15F33639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</w:t>
    </w:r>
    <w:r w:rsidR="00601C5C">
      <w:t>23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8228D4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93B1" w14:textId="77777777" w:rsidR="00601C5C" w:rsidRDefault="00601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11F3" w14:textId="77777777" w:rsidR="00537BD7" w:rsidRDefault="00537BD7">
      <w:r>
        <w:separator/>
      </w:r>
    </w:p>
  </w:footnote>
  <w:footnote w:type="continuationSeparator" w:id="0">
    <w:p w14:paraId="2871CE92" w14:textId="77777777" w:rsidR="00537BD7" w:rsidRDefault="0053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FE0E" w14:textId="77777777" w:rsidR="00601C5C" w:rsidRDefault="00601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15B" w14:textId="77777777" w:rsidR="00601C5C" w:rsidRDefault="00601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12BED"/>
    <w:rsid w:val="00087B09"/>
    <w:rsid w:val="00091A29"/>
    <w:rsid w:val="000A408B"/>
    <w:rsid w:val="000A5846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A3273"/>
    <w:rsid w:val="001C52A3"/>
    <w:rsid w:val="001D5144"/>
    <w:rsid w:val="00200FB9"/>
    <w:rsid w:val="00212DA3"/>
    <w:rsid w:val="00220CE4"/>
    <w:rsid w:val="00236E18"/>
    <w:rsid w:val="0026450C"/>
    <w:rsid w:val="00286687"/>
    <w:rsid w:val="00295ED8"/>
    <w:rsid w:val="002C2DB9"/>
    <w:rsid w:val="002C68D7"/>
    <w:rsid w:val="002F1E5B"/>
    <w:rsid w:val="002F20A4"/>
    <w:rsid w:val="002F643C"/>
    <w:rsid w:val="00303D56"/>
    <w:rsid w:val="00306F62"/>
    <w:rsid w:val="00313F3E"/>
    <w:rsid w:val="003209AA"/>
    <w:rsid w:val="00335A66"/>
    <w:rsid w:val="00350494"/>
    <w:rsid w:val="00354EDA"/>
    <w:rsid w:val="00363F57"/>
    <w:rsid w:val="00370A0A"/>
    <w:rsid w:val="00371CBC"/>
    <w:rsid w:val="00376914"/>
    <w:rsid w:val="00381099"/>
    <w:rsid w:val="003E0749"/>
    <w:rsid w:val="003F6FA8"/>
    <w:rsid w:val="00432255"/>
    <w:rsid w:val="004575B5"/>
    <w:rsid w:val="0046106B"/>
    <w:rsid w:val="00474C64"/>
    <w:rsid w:val="00483FE5"/>
    <w:rsid w:val="00485FFC"/>
    <w:rsid w:val="004A3800"/>
    <w:rsid w:val="004F1B34"/>
    <w:rsid w:val="005107D8"/>
    <w:rsid w:val="00515877"/>
    <w:rsid w:val="00537BD7"/>
    <w:rsid w:val="00552CFC"/>
    <w:rsid w:val="00562DB4"/>
    <w:rsid w:val="005701B7"/>
    <w:rsid w:val="00570DF0"/>
    <w:rsid w:val="005A2A90"/>
    <w:rsid w:val="005C51A8"/>
    <w:rsid w:val="005F0772"/>
    <w:rsid w:val="005F436A"/>
    <w:rsid w:val="005F7483"/>
    <w:rsid w:val="0060088A"/>
    <w:rsid w:val="00601C5C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E259B"/>
    <w:rsid w:val="007F32B4"/>
    <w:rsid w:val="007F65DD"/>
    <w:rsid w:val="008228D4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1905"/>
    <w:rsid w:val="00967C71"/>
    <w:rsid w:val="0097687B"/>
    <w:rsid w:val="00993AA1"/>
    <w:rsid w:val="009B529C"/>
    <w:rsid w:val="009D3066"/>
    <w:rsid w:val="00A17272"/>
    <w:rsid w:val="00A20055"/>
    <w:rsid w:val="00A44225"/>
    <w:rsid w:val="00A52F3A"/>
    <w:rsid w:val="00A57D56"/>
    <w:rsid w:val="00A601CA"/>
    <w:rsid w:val="00A70C53"/>
    <w:rsid w:val="00A94F44"/>
    <w:rsid w:val="00AA40A0"/>
    <w:rsid w:val="00AB264E"/>
    <w:rsid w:val="00AB292B"/>
    <w:rsid w:val="00AB53E5"/>
    <w:rsid w:val="00AC3F7F"/>
    <w:rsid w:val="00B64D72"/>
    <w:rsid w:val="00B758E8"/>
    <w:rsid w:val="00B8004E"/>
    <w:rsid w:val="00BB2682"/>
    <w:rsid w:val="00BB4823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33DFE"/>
    <w:rsid w:val="00D4593E"/>
    <w:rsid w:val="00DA2C62"/>
    <w:rsid w:val="00DA4A5E"/>
    <w:rsid w:val="00DE517B"/>
    <w:rsid w:val="00DE64D8"/>
    <w:rsid w:val="00DF5E23"/>
    <w:rsid w:val="00DF767E"/>
    <w:rsid w:val="00E52C9D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02E4B"/>
    <w:rsid w:val="00F0724B"/>
    <w:rsid w:val="00F622C9"/>
    <w:rsid w:val="00F62A60"/>
    <w:rsid w:val="00FC66CF"/>
    <w:rsid w:val="02381A96"/>
    <w:rsid w:val="0A0F2CC8"/>
    <w:rsid w:val="1BBD1EC2"/>
    <w:rsid w:val="2BA6AF04"/>
    <w:rsid w:val="2F3582F0"/>
    <w:rsid w:val="2FB30929"/>
    <w:rsid w:val="30864DFF"/>
    <w:rsid w:val="324E10C3"/>
    <w:rsid w:val="329FF1C6"/>
    <w:rsid w:val="34EB626A"/>
    <w:rsid w:val="402CBF1F"/>
    <w:rsid w:val="44118C55"/>
    <w:rsid w:val="4C1E59FD"/>
    <w:rsid w:val="6A2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259B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259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008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efense.gov/News/Contracts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ia/publication/dafman16-201/dafman16-201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01-federal-acquisition-regulations-syste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mp5301-federal-acquisition-regulations-syste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mp_5305.303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quisition.gov/affars/mp5301-federal-acquisition-regulations-system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SAF.LLP.contract.ancmt@us.af.mi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AD1CF-5E5A-4376-AFD8-C6D0E412A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20ECE6-E8BD-4891-93CE-3B74C1817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3B85-A6CC-4B12-85F8-DA1AB8661237}">
  <ds:schemaRefs>
    <ds:schemaRef ds:uri="http://schemas.microsoft.com/office/2006/documentManagement/types"/>
    <ds:schemaRef ds:uri="3d181958-25d1-4b43-b969-03a66b621fee"/>
    <ds:schemaRef ds:uri="http://schemas.microsoft.com/office/infopath/2007/PartnerControls"/>
    <ds:schemaRef ds:uri="http://purl.org/dc/elements/1.1/"/>
    <ds:schemaRef ds:uri="http://purl.org/dc/terms/"/>
    <ds:schemaRef ds:uri="f772de01-8f04-481d-a452-a0cfce0bf2f8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>USAF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AMANDA</cp:lastModifiedBy>
  <cp:revision>2</cp:revision>
  <cp:lastPrinted>2019-08-22T11:53:00Z</cp:lastPrinted>
  <dcterms:created xsi:type="dcterms:W3CDTF">2023-06-14T19:44:00Z</dcterms:created>
  <dcterms:modified xsi:type="dcterms:W3CDTF">2023-06-14T19:44:00Z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